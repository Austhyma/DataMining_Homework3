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1448"/>
        <w:gridCol w:w="1502"/>
        <w:gridCol w:w="894"/>
        <w:gridCol w:w="1068"/>
        <w:gridCol w:w="894"/>
        <w:gridCol w:w="998"/>
        <w:gridCol w:w="1488"/>
        <w:gridCol w:w="1068"/>
      </w:tblGrid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</w:rPr>
            </w:pPr>
            <w:r w:rsidRPr="00B52A03">
              <w:rPr>
                <w:rFonts w:ascii="Arial" w:eastAsia="Times New Roman" w:hAnsi="Arial" w:cs="Arial"/>
                <w:color w:val="333333"/>
                <w:sz w:val="16"/>
              </w:rPr>
              <w:t>1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M55150_at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8.091951183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M55150_at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1.467641165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U22376_cds2_s_at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7.904300374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X95735_at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1.444530875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X59417_at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6.803106346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U50136_rna1_at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1.421708308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U50136_rna1_at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6.435952103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U22376_cds2_s_at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1.339307881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M31211_s_at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6.294206502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M81933_at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1.204041677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M28170_at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6.253971105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M16038_at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1.203217545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U82759_at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6.243020468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M84526_at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1.201419811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M92287_at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6.217365336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M23197_at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1.19597434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U09087_s_at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6.182424806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U82759_at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1.19255629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U05259_rna1_at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6.175126475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Y12670_at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1.184736877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</w:rPr>
            </w:pPr>
            <w:r w:rsidRPr="00B52A03">
              <w:rPr>
                <w:rFonts w:ascii="Arial" w:eastAsia="Times New Roman" w:hAnsi="Arial" w:cs="Arial"/>
                <w:color w:val="333333"/>
                <w:sz w:val="16"/>
              </w:rPr>
              <w:t>11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M81933_at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6.164964999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11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D49950_at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1.143703904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12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U12471_cds1_at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6.146298795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12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M27891_at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1.133426544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13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D26156_s_at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6.097112519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13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X59417_at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1.12463678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14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L13278_at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6.021341675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14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X52142_at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1.122589116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15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X74262_at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6.016389062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15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M28170_at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1.116755638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16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S50223_at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5.858625771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16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X17042_at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1.105975049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17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X52142_at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5.833144157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17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U05259_rna1_at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1.103966367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18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X95735_at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5.727643095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18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Y00787_s_at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1.081994777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19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L47738_at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5.715039288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19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M96326_rna1_at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1.077189938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20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M31523_at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5.677543403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20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U12471_cds1_at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1.069730905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</w:rPr>
            </w:pPr>
            <w:r w:rsidRPr="00B52A03">
              <w:rPr>
                <w:rFonts w:ascii="Arial" w:eastAsia="Times New Roman" w:hAnsi="Arial" w:cs="Arial"/>
                <w:color w:val="333333"/>
                <w:sz w:val="16"/>
              </w:rPr>
              <w:t>21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Z15115_at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5.615471093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21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U46751_at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1.064078049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22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M11147_at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5.588644932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22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M80254_at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1.044394599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23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D49950_at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5.588063309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23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M92287_at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1.043055722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24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X63469_at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5.583296318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24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L13278_at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1.04203194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25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D38073_at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5.562983485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25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U09087_s_at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1.036256865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26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U32944_at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5.442991882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26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L08246_at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1.03478374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27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U26266_s_at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5.42520538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27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X74262_at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1.027773107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28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J05243_at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5.406254456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28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M62762_at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1.023393307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29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L49229_f_at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5.398203084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29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M31211_s_at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1.022881216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30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X15949_at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5.389656222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30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M28130_rna1_s_at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1.001285867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</w:rPr>
            </w:pPr>
            <w:r w:rsidRPr="00B52A03">
              <w:rPr>
                <w:rFonts w:ascii="Arial" w:eastAsia="Times New Roman" w:hAnsi="Arial" w:cs="Arial"/>
                <w:color w:val="333333"/>
                <w:sz w:val="16"/>
              </w:rPr>
              <w:t>31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X17042_at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5.388623496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31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D26156_s_at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0.989097871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32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M21551_rna1_at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5.377292024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32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M63138_at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0.983628011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33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M31303_rna1_at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5.370570645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33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M31523_at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0.971227716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34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Y08612_at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5.36665273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34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M57710_at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0.967686169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35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U20998_at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5.36123935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35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X15949_at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0.960090273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36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AF012024_s_at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5.333337212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36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M69043_at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0.958859986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37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X56411_rna1_at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5.327391771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37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S50223_at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0.956733251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38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Y12670_at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5.324928168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38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U32944_at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0.954874872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39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U29175_at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5.322715508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39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M81695_s_at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0.95306583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40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M91432_at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5.300882197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40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L47738_at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0.951380054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</w:rPr>
            </w:pPr>
            <w:r w:rsidRPr="00B52A03">
              <w:rPr>
                <w:rFonts w:ascii="Arial" w:eastAsia="Times New Roman" w:hAnsi="Arial" w:cs="Arial"/>
                <w:color w:val="333333"/>
                <w:sz w:val="16"/>
              </w:rPr>
              <w:t>41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HG1612-HT1612_at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5.276868788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41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M83652_s_at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0.947504094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42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M13792_at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5.222356203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42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X85116_rna1_s_at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0.94637181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43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D63874_at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5.206860895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43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M11147_at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0.945755455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44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U72342_at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5.206761353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44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Z15115_at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0.945199785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45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X97267_rna1_s_at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5.203003458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45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M21551_rna1_at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0.941980587</w:t>
            </w:r>
          </w:p>
        </w:tc>
        <w:bookmarkStart w:id="0" w:name="_GoBack"/>
        <w:bookmarkEnd w:id="0"/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46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X76648_at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5.195203157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46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M19045_f_at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0.938075874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47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U35451_at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5.144391195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47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X04085_rna1_at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0.930498848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48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Z69881_at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5.143815953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48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L49229_f_at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0.920745023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49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D63880_at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5.125101526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49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X14008_rna1_f_at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0.914954098</w:t>
            </w:r>
          </w:p>
        </w:tc>
      </w:tr>
      <w:tr w:rsidR="00B52A03" w:rsidRPr="00B52A03" w:rsidTr="00B52A03">
        <w:trPr>
          <w:trHeight w:val="300"/>
        </w:trPr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50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M62762_at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5.122153112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50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9C0006"/>
                <w:sz w:val="16"/>
              </w:rPr>
              <w:t>M91432_at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A03" w:rsidRPr="00B52A03" w:rsidRDefault="00B52A03" w:rsidP="00B52A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B52A03">
              <w:rPr>
                <w:rFonts w:ascii="Calibri" w:eastAsia="Times New Roman" w:hAnsi="Calibri" w:cs="Times New Roman"/>
                <w:color w:val="000000"/>
                <w:sz w:val="16"/>
              </w:rPr>
              <w:t>0.913520798</w:t>
            </w:r>
          </w:p>
        </w:tc>
      </w:tr>
    </w:tbl>
    <w:p w:rsidR="001B45D3" w:rsidRPr="00B52A03" w:rsidRDefault="00B52A03" w:rsidP="00B52A03"/>
    <w:sectPr w:rsidR="001B45D3" w:rsidRPr="00B52A03" w:rsidSect="00B52A03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03"/>
    <w:rsid w:val="00385788"/>
    <w:rsid w:val="00B47B8A"/>
    <w:rsid w:val="00B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5605D-2CA4-4E15-B86F-A7FA6AA8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E04ACAB6</Template>
  <TotalTime>0</TotalTime>
  <Pages>2</Pages>
  <Words>412</Words>
  <Characters>2350</Characters>
  <Application>Microsoft Office Word</Application>
  <DocSecurity>0</DocSecurity>
  <Lines>19</Lines>
  <Paragraphs>5</Paragraphs>
  <ScaleCrop>false</ScaleCrop>
  <Company>CSB/SJU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Spencer W</dc:creator>
  <cp:keywords/>
  <dc:description/>
  <cp:lastModifiedBy>Hanson, Spencer W</cp:lastModifiedBy>
  <cp:revision>1</cp:revision>
  <cp:lastPrinted>2014-03-13T16:09:00Z</cp:lastPrinted>
  <dcterms:created xsi:type="dcterms:W3CDTF">2014-03-13T16:08:00Z</dcterms:created>
  <dcterms:modified xsi:type="dcterms:W3CDTF">2014-03-13T16:09:00Z</dcterms:modified>
</cp:coreProperties>
</file>